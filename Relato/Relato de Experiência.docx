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  <w:jc w:val="both"/>
      </w:pPr>
      <w:r>
        <w:tab/>
      </w:r>
      <w:r>
        <w:t>De acordo com o que vimos, até o presente momento, na disciplina de prática em fábrica de software podemos estabelecer um comparativo sobre como a adoção de técnicas conceituadas no ambiente de desenvolvimento contribui para uma melhor integração da equipe, assim como, promove uma maior qualidade no produto final e um menor índice de retrabalho durante as etapas de desenvolvimento, compreendendo de maneira objetiva como é estar integrado no ambiente de desenvolvimento de uma fábrica de software.</w:t>
      </w:r>
    </w:p>
    <w:p>
      <w:pPr>
        <w:pStyle w:val="4"/>
        <w:jc w:val="both"/>
      </w:pPr>
      <w:r>
        <w:tab/>
      </w:r>
      <w:r>
        <w:t>A utilização do framework (Scrum), contribuiu ainda, para definir de maneira mais clara os papeis de cada indivíduo, assim como as funções a serem executadas, permitindo que os membros aplicassem de maneira independente seus conhecimentos empíricos para a realização de tarefas dentro do cenário do projeto, utilizando ainda técnicas do OpenUp para uma melhor estruturação do projeto.</w:t>
      </w:r>
    </w:p>
    <w:p>
      <w:pPr>
        <w:pStyle w:val="4"/>
        <w:ind w:firstLine="700" w:firstLineChars="0"/>
        <w:jc w:val="both"/>
        <w:rPr>
          <w:lang w:val="pt-BR"/>
        </w:rPr>
      </w:pPr>
      <w:r>
        <w:rPr>
          <w:lang w:val="pt-BR"/>
        </w:rPr>
        <w:t>A finalização do projeto aconteceu como o esperado, o grupo conseguiu seguir a metodologia que foi proposta inicialmente e graças a isso não houveram imprevistos que afetaram o sucesso do projeto até o final da primeira sprint</w:t>
      </w:r>
      <w:bookmarkStart w:id="0" w:name="_GoBack"/>
      <w:bookmarkEnd w:id="0"/>
      <w:r>
        <w:rPr>
          <w:lang w:val="pt-BR"/>
        </w:rPr>
        <w:t>.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iberation Serif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enQuanYi Micro Hei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decorative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</w:compat>
  <w:rsids>
    <w:rsidRoot w:val="00E06F5E"/>
    <w:rsid w:val="005B3476"/>
    <w:rsid w:val="00A62077"/>
    <w:rsid w:val="00E06F5E"/>
    <w:rsid w:val="68DB732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WenQuanYi Micro Hei" w:cs="Lohit Devanaga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uppressAutoHyphens/>
      <w:autoSpaceDN w:val="0"/>
      <w:textAlignment w:val="baseline"/>
    </w:pPr>
    <w:rPr>
      <w:rFonts w:ascii="Liberation Serif" w:hAnsi="Liberation Serif" w:eastAsia="WenQuanYi Micro Hei" w:cs="Lohit Devanagari"/>
      <w:kern w:val="3"/>
      <w:sz w:val="24"/>
      <w:szCs w:val="24"/>
      <w:lang w:val="pt-BR" w:eastAsia="zh-CN" w:bidi="hi-IN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"/>
    <w:basedOn w:val="3"/>
    <w:qFormat/>
    <w:uiPriority w:val="0"/>
  </w:style>
  <w:style w:type="paragraph" w:customStyle="1" w:styleId="3">
    <w:name w:val="Text body"/>
    <w:basedOn w:val="4"/>
    <w:uiPriority w:val="0"/>
    <w:pPr>
      <w:spacing w:after="140" w:line="288" w:lineRule="auto"/>
    </w:pPr>
  </w:style>
  <w:style w:type="paragraph" w:customStyle="1" w:styleId="4">
    <w:name w:val="Standard"/>
    <w:uiPriority w:val="0"/>
    <w:pPr>
      <w:suppressAutoHyphens/>
      <w:autoSpaceDN w:val="0"/>
      <w:textAlignment w:val="baseline"/>
    </w:pPr>
    <w:rPr>
      <w:rFonts w:ascii="Liberation Serif" w:hAnsi="Liberation Serif" w:eastAsia="WenQuanYi Micro Hei" w:cs="Lohit Devanagari"/>
      <w:kern w:val="3"/>
      <w:sz w:val="24"/>
      <w:szCs w:val="24"/>
      <w:lang w:val="pt-BR" w:eastAsia="zh-CN" w:bidi="hi-IN"/>
    </w:rPr>
  </w:style>
  <w:style w:type="paragraph" w:styleId="5">
    <w:name w:val="caption"/>
    <w:basedOn w:val="4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8">
    <w:name w:val="Heading"/>
    <w:basedOn w:val="4"/>
    <w:next w:val="3"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9">
    <w:name w:val="Index"/>
    <w:basedOn w:val="4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138</Words>
  <Characters>750</Characters>
  <Lines>6</Lines>
  <Paragraphs>1</Paragraphs>
  <TotalTime>0</TotalTime>
  <ScaleCrop>false</ScaleCrop>
  <LinksUpToDate>false</LinksUpToDate>
  <CharactersWithSpaces>887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2017-09-21T23:13:00Z</dcterms:created>
  <dc:creator>Gabriel</dc:creator>
  <cp:lastModifiedBy>unievangelica</cp:lastModifiedBy>
  <dcterms:modified xsi:type="dcterms:W3CDTF">2017-12-07T21:38:00Z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